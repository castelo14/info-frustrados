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5C" w:rsidRDefault="00FC3333" w:rsidP="00FC3333">
      <w:pPr>
        <w:jc w:val="center"/>
        <w:rPr>
          <w:b/>
          <w:sz w:val="36"/>
        </w:rPr>
      </w:pPr>
      <w:r w:rsidRPr="00FC3333">
        <w:rPr>
          <w:b/>
          <w:sz w:val="36"/>
        </w:rPr>
        <w:t>Hardware</w:t>
      </w:r>
    </w:p>
    <w:p w:rsidR="00FC3333" w:rsidRDefault="00FC3333" w:rsidP="00FC3333">
      <w:pPr>
        <w:jc w:val="both"/>
      </w:pPr>
    </w:p>
    <w:p w:rsidR="00FC3333" w:rsidRDefault="00FC3333" w:rsidP="00FC3333">
      <w:pPr>
        <w:jc w:val="both"/>
      </w:pPr>
      <w:r>
        <w:t xml:space="preserve">É constituído por um conjunto de componentes </w:t>
      </w:r>
      <w:r w:rsidR="007D152C">
        <w:t>eletrônicos</w:t>
      </w:r>
      <w:r>
        <w:t xml:space="preserve"> </w:t>
      </w:r>
      <w:r w:rsidR="007D152C">
        <w:t>que fazem parte para o funcionamento de um computador.</w:t>
      </w:r>
    </w:p>
    <w:p w:rsidR="007D152C" w:rsidRDefault="007D152C" w:rsidP="00FC3333">
      <w:pPr>
        <w:jc w:val="both"/>
      </w:pPr>
    </w:p>
    <w:p w:rsidR="007D152C" w:rsidRDefault="007D152C" w:rsidP="00FC3333">
      <w:pPr>
        <w:jc w:val="both"/>
        <w:rPr>
          <w:b/>
          <w:sz w:val="28"/>
        </w:rPr>
      </w:pPr>
      <w:r w:rsidRPr="007D152C">
        <w:rPr>
          <w:b/>
          <w:sz w:val="28"/>
        </w:rPr>
        <w:t>Descrição dos componentes</w:t>
      </w:r>
    </w:p>
    <w:p w:rsidR="007D152C" w:rsidRDefault="007D152C" w:rsidP="00FC3333">
      <w:pPr>
        <w:jc w:val="both"/>
      </w:pPr>
    </w:p>
    <w:p w:rsidR="007D152C" w:rsidRPr="007D152C" w:rsidRDefault="007D152C" w:rsidP="00FC3333">
      <w:pPr>
        <w:jc w:val="both"/>
        <w:rPr>
          <w:b/>
          <w:color w:val="000000"/>
          <w:szCs w:val="20"/>
        </w:rPr>
      </w:pPr>
      <w:r w:rsidRPr="007D152C">
        <w:rPr>
          <w:b/>
          <w:color w:val="000000"/>
          <w:szCs w:val="20"/>
        </w:rPr>
        <w:t>Placa Mãe (Motherboard)</w:t>
      </w:r>
    </w:p>
    <w:p w:rsidR="007D152C" w:rsidRDefault="007D152C" w:rsidP="007D152C">
      <w:pPr>
        <w:jc w:val="both"/>
      </w:pPr>
      <w:r>
        <w:t xml:space="preserve">Ela gerencia toda a </w:t>
      </w:r>
      <w:r>
        <w:t>transação de dados entre a CPU e os periféricos.</w:t>
      </w:r>
    </w:p>
    <w:p w:rsidR="007D152C" w:rsidRPr="007D152C" w:rsidRDefault="007D152C" w:rsidP="007D152C">
      <w:pPr>
        <w:jc w:val="both"/>
        <w:rPr>
          <w:b/>
        </w:rPr>
      </w:pPr>
    </w:p>
    <w:p w:rsidR="007D152C" w:rsidRPr="007D152C" w:rsidRDefault="007D152C" w:rsidP="007D152C">
      <w:pPr>
        <w:jc w:val="both"/>
        <w:rPr>
          <w:b/>
        </w:rPr>
      </w:pPr>
      <w:r w:rsidRPr="007D152C">
        <w:rPr>
          <w:b/>
        </w:rPr>
        <w:t>Microprocessador (CPU)</w:t>
      </w:r>
    </w:p>
    <w:p w:rsidR="007D152C" w:rsidRDefault="007D152C" w:rsidP="007D152C">
      <w:pPr>
        <w:jc w:val="both"/>
      </w:pPr>
      <w:r>
        <w:t xml:space="preserve">Responsável pelo processamento de toda a informação, trata-se do coração do PC. Onde encontraremos 2 tipos de </w:t>
      </w:r>
      <w:proofErr w:type="gramStart"/>
      <w:r>
        <w:t>processadores</w:t>
      </w:r>
      <w:r w:rsidR="00FE4255">
        <w:t>(</w:t>
      </w:r>
      <w:proofErr w:type="gramEnd"/>
      <w:r w:rsidR="00FE4255">
        <w:t>RISC, CISC)</w:t>
      </w:r>
    </w:p>
    <w:p w:rsidR="007D152C" w:rsidRDefault="007D152C" w:rsidP="007D152C">
      <w:pPr>
        <w:jc w:val="both"/>
      </w:pPr>
    </w:p>
    <w:p w:rsidR="007D152C" w:rsidRDefault="007D152C" w:rsidP="007D152C">
      <w:pPr>
        <w:jc w:val="both"/>
      </w:pPr>
      <w:r w:rsidRPr="00FE4255">
        <w:rPr>
          <w:b/>
        </w:rPr>
        <w:t>Os chips RISC</w:t>
      </w:r>
      <w:r>
        <w:t xml:space="preserve"> são utilizados em Workstations, um tipo de c</w:t>
      </w:r>
      <w:r>
        <w:t xml:space="preserve">omputador mais caro e com muito </w:t>
      </w:r>
      <w:r>
        <w:t>maior performance rodando normalmente sob o UNIX e utilizados em processamento científico,</w:t>
      </w:r>
      <w:r>
        <w:t xml:space="preserve"> </w:t>
      </w:r>
      <w:r>
        <w:t xml:space="preserve">grandes bases de dados e aplicações que exijam proteção absoluta dos dados e processamento </w:t>
      </w:r>
      <w:proofErr w:type="spellStart"/>
      <w:r>
        <w:t>RealTime</w:t>
      </w:r>
      <w:proofErr w:type="spellEnd"/>
      <w:r>
        <w:t xml:space="preserve"> (tipo transações da Bolsa de Valores).</w:t>
      </w:r>
    </w:p>
    <w:p w:rsidR="007D152C" w:rsidRDefault="007D152C" w:rsidP="007D152C">
      <w:pPr>
        <w:jc w:val="both"/>
      </w:pPr>
    </w:p>
    <w:p w:rsidR="007D152C" w:rsidRDefault="007D152C" w:rsidP="007D152C">
      <w:pPr>
        <w:jc w:val="both"/>
      </w:pPr>
      <w:r w:rsidRPr="00FE4255">
        <w:rPr>
          <w:b/>
        </w:rPr>
        <w:t xml:space="preserve">A </w:t>
      </w:r>
      <w:proofErr w:type="spellStart"/>
      <w:r w:rsidRPr="00FE4255">
        <w:rPr>
          <w:b/>
        </w:rPr>
        <w:t>idéia</w:t>
      </w:r>
      <w:proofErr w:type="spellEnd"/>
      <w:r w:rsidRPr="00FE4255">
        <w:rPr>
          <w:b/>
        </w:rPr>
        <w:t xml:space="preserve"> do chip RISC</w:t>
      </w:r>
      <w:r>
        <w:t xml:space="preserve"> é que, por simplificar a lógica necessária para implementar um processador</w:t>
      </w:r>
      <w:r>
        <w:t xml:space="preserve"> </w:t>
      </w:r>
      <w:r>
        <w:t>(fazendo este capaz de executar apenas simples instruções e modos de endereçamento), o</w:t>
      </w:r>
      <w:r>
        <w:t xml:space="preserve"> </w:t>
      </w:r>
      <w:r>
        <w:t>processador pode ser menor, menos caro, e mais rápido, usando inclusive menos energia.</w:t>
      </w:r>
      <w:r>
        <w:t xml:space="preserve"> </w:t>
      </w:r>
      <w:r>
        <w:t>Através do uso de um compilador eficiente, o processador pode ainda processar qualquer tarefa</w:t>
      </w:r>
      <w:r>
        <w:t xml:space="preserve"> </w:t>
      </w:r>
      <w:r>
        <w:t>requerida (por combinar simples instruções em tempo de compilação).</w:t>
      </w:r>
    </w:p>
    <w:p w:rsidR="007D152C" w:rsidRDefault="007D152C" w:rsidP="007D152C">
      <w:pPr>
        <w:jc w:val="both"/>
      </w:pPr>
    </w:p>
    <w:p w:rsidR="00FE4255" w:rsidRDefault="007D152C" w:rsidP="007D152C">
      <w:pPr>
        <w:jc w:val="both"/>
      </w:pPr>
      <w:r w:rsidRPr="00FE4255">
        <w:rPr>
          <w:b/>
        </w:rPr>
        <w:t>Exemplos de chips RISC:</w:t>
      </w:r>
      <w:r>
        <w:t xml:space="preserve"> Intel i860, i960, Digital Alpha 21064</w:t>
      </w:r>
      <w:r w:rsidR="00FE4255">
        <w:t xml:space="preserve">, HPPA-RISC, MIPS, Sun </w:t>
      </w:r>
      <w:proofErr w:type="spellStart"/>
      <w:r w:rsidR="00FE4255">
        <w:t>Sparc</w:t>
      </w:r>
      <w:proofErr w:type="spellEnd"/>
      <w:r w:rsidR="00FE4255">
        <w:t xml:space="preserve"> PC </w:t>
      </w:r>
      <w:r>
        <w:t>(Macintosh), etc.</w:t>
      </w:r>
      <w:r w:rsidR="00FE4255">
        <w:t xml:space="preserve"> </w:t>
      </w:r>
    </w:p>
    <w:p w:rsidR="00FE4255" w:rsidRDefault="007D152C" w:rsidP="007D152C">
      <w:pPr>
        <w:jc w:val="both"/>
      </w:pPr>
      <w:r>
        <w:t>Muitas modificações implantadas atualmente no Pentium são oriundas dos chips RISC tornando-se</w:t>
      </w:r>
      <w:r w:rsidR="00FE4255">
        <w:t xml:space="preserve"> </w:t>
      </w:r>
      <w:r>
        <w:t>na verdade um chip CRISC.</w:t>
      </w:r>
      <w:r w:rsidR="00FE4255"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ou </w:t>
      </w:r>
      <w:proofErr w:type="spellStart"/>
      <w:r>
        <w:t>Clock</w:t>
      </w:r>
      <w:proofErr w:type="spellEnd"/>
      <w:r>
        <w:t xml:space="preserve"> Rate</w:t>
      </w:r>
      <w:r w:rsidR="00FE4255">
        <w:t xml:space="preserve"> </w:t>
      </w:r>
      <w:r>
        <w:t xml:space="preserve">É a velocidade pela à qual um microprocessador executa instruções. Quanto mais rápido o </w:t>
      </w:r>
      <w:proofErr w:type="spellStart"/>
      <w:r>
        <w:t>clock</w:t>
      </w:r>
      <w:proofErr w:type="spellEnd"/>
      <w:r>
        <w:t>,</w:t>
      </w:r>
      <w:r w:rsidR="00FE4255">
        <w:t xml:space="preserve"> </w:t>
      </w:r>
      <w:r>
        <w:t>mais instruções uma CPU pode executar por segundo.</w:t>
      </w:r>
    </w:p>
    <w:p w:rsidR="007D152C" w:rsidRDefault="007D152C" w:rsidP="007D152C">
      <w:pPr>
        <w:jc w:val="both"/>
      </w:pPr>
      <w:r>
        <w:t xml:space="preserve">A velocidade de </w:t>
      </w:r>
      <w:proofErr w:type="spellStart"/>
      <w:r>
        <w:t>clock</w:t>
      </w:r>
      <w:proofErr w:type="spellEnd"/>
      <w:r>
        <w:t xml:space="preserve"> é expressada em</w:t>
      </w:r>
      <w:r w:rsidR="00FE4255">
        <w:t xml:space="preserve"> </w:t>
      </w:r>
      <w:proofErr w:type="spellStart"/>
      <w:r>
        <w:t>megahertz</w:t>
      </w:r>
      <w:proofErr w:type="spellEnd"/>
      <w:r>
        <w:t xml:space="preserve"> (MHz), 1 MHz sendo igual a 1 milhão de ciclos por segundo</w:t>
      </w:r>
      <w:r w:rsidR="00FE4255">
        <w:t>.</w:t>
      </w:r>
    </w:p>
    <w:p w:rsidR="00FE4255" w:rsidRDefault="00FE4255" w:rsidP="007D152C">
      <w:pPr>
        <w:jc w:val="both"/>
      </w:pPr>
    </w:p>
    <w:p w:rsidR="00FE4255" w:rsidRDefault="00FE4255" w:rsidP="007D152C">
      <w:pPr>
        <w:jc w:val="both"/>
        <w:rPr>
          <w:rFonts w:ascii="TimesNewRoman" w:hAnsi="TimesNewRoman"/>
          <w:color w:val="000000"/>
        </w:rPr>
      </w:pPr>
      <w:proofErr w:type="spellStart"/>
      <w:r w:rsidRPr="00FE4255">
        <w:rPr>
          <w:rFonts w:ascii="TimesNewRoman" w:hAnsi="TimesNewRoman"/>
          <w:b/>
          <w:color w:val="000000"/>
        </w:rPr>
        <w:t>Overclock</w:t>
      </w:r>
      <w:proofErr w:type="spellEnd"/>
      <w:r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é o aumento da frequência do processador para que ele trabalhe mais rapidamente.</w:t>
      </w:r>
    </w:p>
    <w:p w:rsidR="00FE4255" w:rsidRDefault="00FE4255" w:rsidP="007D152C">
      <w:pPr>
        <w:jc w:val="both"/>
        <w:rPr>
          <w:rFonts w:ascii="TimesNewRoman" w:hAnsi="TimesNewRoman"/>
          <w:color w:val="000000"/>
        </w:rPr>
      </w:pPr>
    </w:p>
    <w:p w:rsidR="00FE4255" w:rsidRDefault="00FE4255" w:rsidP="007D152C">
      <w:pPr>
        <w:jc w:val="both"/>
        <w:rPr>
          <w:b/>
        </w:rPr>
      </w:pPr>
      <w:r w:rsidRPr="00FE4255">
        <w:rPr>
          <w:b/>
        </w:rPr>
        <w:t>Memória RAM, DRAM ou Memória Principal</w:t>
      </w:r>
    </w:p>
    <w:p w:rsidR="00FE4255" w:rsidRDefault="00FE4255" w:rsidP="007D152C">
      <w:pPr>
        <w:jc w:val="both"/>
      </w:pPr>
    </w:p>
    <w:p w:rsidR="00FE4255" w:rsidRDefault="00FE4255" w:rsidP="007D152C">
      <w:pPr>
        <w:jc w:val="both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É onde o computador armazena as instruções necessárias ao funcionamento do si</w:t>
      </w:r>
      <w:r>
        <w:rPr>
          <w:rFonts w:ascii="TimesNewRoman" w:hAnsi="TimesNewRoman"/>
          <w:color w:val="000000"/>
        </w:rPr>
        <w:t xml:space="preserve">stema operacional </w:t>
      </w:r>
      <w:r>
        <w:rPr>
          <w:rFonts w:ascii="TimesNewRoman" w:hAnsi="TimesNewRoman"/>
          <w:color w:val="000000"/>
        </w:rPr>
        <w:t>e programas. O processador precisa de espaço para arrumar as ins</w:t>
      </w:r>
      <w:r>
        <w:rPr>
          <w:rFonts w:ascii="TimesNewRoman" w:hAnsi="TimesNewRoman"/>
          <w:color w:val="000000"/>
        </w:rPr>
        <w:t xml:space="preserve">truções contidas no programa de </w:t>
      </w:r>
      <w:r>
        <w:rPr>
          <w:rFonts w:ascii="TimesNewRoman" w:hAnsi="TimesNewRoman"/>
          <w:color w:val="000000"/>
        </w:rPr>
        <w:t>modo que ele, processador, possa executa-las rapidamente.</w:t>
      </w:r>
      <w:r w:rsidRPr="00FE4255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Em termos de hardware, são pequenos pentes que são encaixados nos slots de memória</w:t>
      </w:r>
      <w:r>
        <w:rPr>
          <w:rFonts w:ascii="TimesNewRoman" w:hAnsi="TimesNewRoman"/>
          <w:color w:val="000000"/>
        </w:rPr>
        <w:t xml:space="preserve"> das placas </w:t>
      </w:r>
      <w:r>
        <w:rPr>
          <w:rFonts w:ascii="TimesNewRoman" w:hAnsi="TimesNewRoman"/>
          <w:color w:val="000000"/>
        </w:rPr>
        <w:t>motherboard.</w:t>
      </w:r>
    </w:p>
    <w:p w:rsidR="00FE4255" w:rsidRDefault="00FE4255" w:rsidP="007D152C">
      <w:pPr>
        <w:jc w:val="both"/>
        <w:rPr>
          <w:rFonts w:ascii="TimesNewRoman" w:hAnsi="TimesNewRoman"/>
          <w:color w:val="000000"/>
        </w:rPr>
      </w:pPr>
    </w:p>
    <w:p w:rsidR="00DC1E8E" w:rsidRDefault="00FE4255" w:rsidP="007D152C">
      <w:pPr>
        <w:jc w:val="both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Os seus módulos ou formatos físicos são:</w:t>
      </w:r>
      <w:r w:rsidRPr="00FE4255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DIP, SIPP, SIMM</w:t>
      </w:r>
      <w:r>
        <w:rPr>
          <w:rFonts w:ascii="TimesNewRoman" w:hAnsi="TimesNewRoman"/>
          <w:color w:val="000000"/>
        </w:rPr>
        <w:t xml:space="preserve">, RIMM, DDR, DDR-2, DDR3, DDR4, DDR5 </w:t>
      </w:r>
      <w:r>
        <w:rPr>
          <w:rFonts w:ascii="TimesNewRoman" w:hAnsi="TimesNewRoman"/>
          <w:color w:val="000000"/>
        </w:rPr>
        <w:t>e tipo de tecnologia (FPM, EDO,</w:t>
      </w:r>
      <w:r w:rsidR="00DC1E8E">
        <w:rPr>
          <w:rFonts w:ascii="TimesNewRoman" w:hAnsi="TimesNewRoman"/>
          <w:color w:val="000000"/>
        </w:rPr>
        <w:t xml:space="preserve"> BEDO, EPROM, EEPROM, SDRAM,</w:t>
      </w:r>
      <w:r w:rsidR="00DC1E8E" w:rsidRPr="00DC1E8E">
        <w:rPr>
          <w:rFonts w:ascii="TimesNewRoman" w:hAnsi="TimesNewRoman"/>
          <w:color w:val="000000"/>
        </w:rPr>
        <w:t xml:space="preserve"> </w:t>
      </w:r>
      <w:r w:rsidR="00DC1E8E">
        <w:rPr>
          <w:rFonts w:ascii="TimesNewRoman" w:hAnsi="TimesNewRoman"/>
          <w:color w:val="000000"/>
        </w:rPr>
        <w:t>RDRAM e SLDRAM</w:t>
      </w: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</w:p>
    <w:p w:rsidR="00FE4255" w:rsidRDefault="00DC1E8E" w:rsidP="007D152C">
      <w:pPr>
        <w:jc w:val="both"/>
        <w:rPr>
          <w:rFonts w:ascii="TimesNewRoman" w:hAnsi="TimesNewRoman"/>
          <w:b/>
          <w:color w:val="000000"/>
        </w:rPr>
      </w:pPr>
      <w:r w:rsidRPr="00DC1E8E">
        <w:rPr>
          <w:rFonts w:ascii="TimesNewRoman" w:hAnsi="TimesNewRoman"/>
          <w:b/>
          <w:color w:val="000000"/>
        </w:rPr>
        <w:lastRenderedPageBreak/>
        <w:t>BIOS (Basic Input Output System).</w:t>
      </w: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</w:p>
    <w:p w:rsidR="00DC1E8E" w:rsidRPr="00DC1E8E" w:rsidRDefault="00DC1E8E" w:rsidP="007D152C">
      <w:pPr>
        <w:jc w:val="both"/>
      </w:pPr>
      <w:r>
        <w:rPr>
          <w:rFonts w:ascii="TimesNewRoman" w:hAnsi="TimesNewRoman"/>
          <w:color w:val="000000"/>
        </w:rPr>
        <w:t>Toda motherboard contém chips de memória EPROM (</w:t>
      </w:r>
      <w:proofErr w:type="spellStart"/>
      <w:r>
        <w:rPr>
          <w:rFonts w:ascii="TimesNewRoman" w:hAnsi="TimesNewRoman"/>
          <w:color w:val="000000"/>
        </w:rPr>
        <w:t>Erase</w:t>
      </w:r>
      <w:r>
        <w:rPr>
          <w:rFonts w:ascii="TimesNewRoman" w:hAnsi="TimesNewRoman"/>
          <w:color w:val="000000"/>
        </w:rPr>
        <w:t>d</w:t>
      </w:r>
      <w:proofErr w:type="spellEnd"/>
      <w:r>
        <w:rPr>
          <w:rFonts w:ascii="TimesNewRoman" w:hAnsi="TimesNewRoman"/>
          <w:color w:val="000000"/>
        </w:rPr>
        <w:t xml:space="preserve"> </w:t>
      </w:r>
      <w:proofErr w:type="spellStart"/>
      <w:r>
        <w:rPr>
          <w:rFonts w:ascii="TimesNewRoman" w:hAnsi="TimesNewRoman"/>
          <w:color w:val="000000"/>
        </w:rPr>
        <w:t>Programable</w:t>
      </w:r>
      <w:proofErr w:type="spellEnd"/>
      <w:r>
        <w:rPr>
          <w:rFonts w:ascii="TimesNewRoman" w:hAnsi="TimesNewRoman"/>
          <w:color w:val="000000"/>
        </w:rPr>
        <w:t xml:space="preserve"> </w:t>
      </w:r>
      <w:proofErr w:type="spellStart"/>
      <w:r>
        <w:rPr>
          <w:rFonts w:ascii="TimesNewRoman" w:hAnsi="TimesNewRoman"/>
          <w:color w:val="000000"/>
        </w:rPr>
        <w:t>Read</w:t>
      </w:r>
      <w:proofErr w:type="spellEnd"/>
      <w:r>
        <w:rPr>
          <w:rFonts w:ascii="TimesNewRoman" w:hAnsi="TimesNewRoman"/>
          <w:color w:val="000000"/>
        </w:rPr>
        <w:t xml:space="preserve"> </w:t>
      </w:r>
      <w:proofErr w:type="spellStart"/>
      <w:r>
        <w:rPr>
          <w:rFonts w:ascii="TimesNewRoman" w:hAnsi="TimesNewRoman"/>
          <w:color w:val="000000"/>
        </w:rPr>
        <w:t>Only</w:t>
      </w:r>
      <w:proofErr w:type="spellEnd"/>
      <w:r>
        <w:rPr>
          <w:rFonts w:ascii="TimesNewRoman" w:hAnsi="TimesNewRoman"/>
          <w:color w:val="000000"/>
        </w:rPr>
        <w:t xml:space="preserve"> </w:t>
      </w:r>
      <w:proofErr w:type="spellStart"/>
      <w:r>
        <w:rPr>
          <w:rFonts w:ascii="TimesNewRoman" w:hAnsi="TimesNewRoman"/>
          <w:color w:val="000000"/>
        </w:rPr>
        <w:t>Memory</w:t>
      </w:r>
      <w:proofErr w:type="spellEnd"/>
      <w:r>
        <w:rPr>
          <w:rFonts w:ascii="TimesNewRoman" w:hAnsi="TimesNewRoman"/>
          <w:color w:val="000000"/>
        </w:rPr>
        <w:t xml:space="preserve">) </w:t>
      </w:r>
      <w:r>
        <w:rPr>
          <w:rFonts w:ascii="TimesNewRoman" w:hAnsi="TimesNewRoman"/>
          <w:color w:val="000000"/>
        </w:rPr>
        <w:t>que chamamos de BIOS, de 256 KB ou 512 KB. Este tipo d</w:t>
      </w:r>
      <w:r>
        <w:rPr>
          <w:rFonts w:ascii="TimesNewRoman" w:hAnsi="TimesNewRoman"/>
          <w:color w:val="000000"/>
        </w:rPr>
        <w:t xml:space="preserve">e memória é o que chamamos "não </w:t>
      </w:r>
      <w:r>
        <w:rPr>
          <w:rFonts w:ascii="TimesNewRoman" w:hAnsi="TimesNewRoman"/>
          <w:color w:val="000000"/>
        </w:rPr>
        <w:t>voláteis", isto é, desligando o computador não há a perda das informações (programas) nela contida.</w:t>
      </w:r>
    </w:p>
    <w:p w:rsidR="007D152C" w:rsidRDefault="00DC1E8E" w:rsidP="007D152C">
      <w:pPr>
        <w:jc w:val="both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As BIOS mais conhecidas: AMI, </w:t>
      </w:r>
      <w:proofErr w:type="spellStart"/>
      <w:r>
        <w:rPr>
          <w:rFonts w:ascii="TimesNewRoman" w:hAnsi="TimesNewRoman"/>
          <w:color w:val="000000"/>
        </w:rPr>
        <w:t>Award</w:t>
      </w:r>
      <w:proofErr w:type="spellEnd"/>
      <w:r>
        <w:rPr>
          <w:rFonts w:ascii="TimesNewRoman" w:hAnsi="TimesNewRoman"/>
          <w:color w:val="000000"/>
        </w:rPr>
        <w:t xml:space="preserve"> e Phoenix. 50% dos micros utilizam BIOS AMI.</w:t>
      </w: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</w:p>
    <w:p w:rsidR="00DC1E8E" w:rsidRDefault="00DC1E8E" w:rsidP="007D152C">
      <w:pPr>
        <w:jc w:val="both"/>
        <w:rPr>
          <w:b/>
        </w:rPr>
      </w:pPr>
      <w:r w:rsidRPr="00DC1E8E">
        <w:rPr>
          <w:b/>
        </w:rPr>
        <w:t>Memória CMOS (</w:t>
      </w:r>
      <w:proofErr w:type="spellStart"/>
      <w:r w:rsidRPr="00DC1E8E">
        <w:rPr>
          <w:b/>
        </w:rPr>
        <w:t>Complementary</w:t>
      </w:r>
      <w:proofErr w:type="spellEnd"/>
      <w:r w:rsidRPr="00DC1E8E">
        <w:rPr>
          <w:b/>
        </w:rPr>
        <w:t xml:space="preserve"> </w:t>
      </w:r>
      <w:proofErr w:type="spellStart"/>
      <w:r w:rsidRPr="00DC1E8E">
        <w:rPr>
          <w:b/>
        </w:rPr>
        <w:t>Metal-Oxide</w:t>
      </w:r>
      <w:proofErr w:type="spellEnd"/>
      <w:r w:rsidRPr="00DC1E8E">
        <w:rPr>
          <w:b/>
        </w:rPr>
        <w:t xml:space="preserve"> Semicondutor)</w:t>
      </w:r>
    </w:p>
    <w:p w:rsidR="00DC1E8E" w:rsidRDefault="00DC1E8E" w:rsidP="007D152C">
      <w:pPr>
        <w:jc w:val="both"/>
        <w:rPr>
          <w:b/>
        </w:rPr>
      </w:pP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É uma tecnologia de circuitos integrados de baixíssimo consumo de energia, onde ficam</w:t>
      </w:r>
      <w:r>
        <w:rPr>
          <w:rFonts w:ascii="TimesNewRoman" w:hAnsi="TimesNewRoman"/>
          <w:color w:val="000000"/>
        </w:rPr>
        <w:br/>
        <w:t>armazenadas as informações do sistema (setup) e são modi</w:t>
      </w:r>
      <w:r>
        <w:rPr>
          <w:rFonts w:ascii="TimesNewRoman" w:hAnsi="TimesNewRoman"/>
          <w:color w:val="000000"/>
        </w:rPr>
        <w:t xml:space="preserve">ficados pelos programas da BIOS </w:t>
      </w:r>
      <w:r>
        <w:rPr>
          <w:rFonts w:ascii="TimesNewRoman" w:hAnsi="TimesNewRoman"/>
          <w:color w:val="000000"/>
        </w:rPr>
        <w:t>acessados no momento do BOOT. Estes dados são nec</w:t>
      </w:r>
      <w:r>
        <w:rPr>
          <w:rFonts w:ascii="TimesNewRoman" w:hAnsi="TimesNewRoman"/>
          <w:color w:val="000000"/>
        </w:rPr>
        <w:t xml:space="preserve">essários somente na montagem do </w:t>
      </w:r>
      <w:r>
        <w:rPr>
          <w:rFonts w:ascii="TimesNewRoman" w:hAnsi="TimesNewRoman"/>
          <w:color w:val="000000"/>
        </w:rPr>
        <w:t>microcomputador refletindo sua configuração (</w:t>
      </w:r>
      <w:proofErr w:type="spellStart"/>
      <w:r>
        <w:rPr>
          <w:rFonts w:ascii="TimesNewRoman" w:hAnsi="TimesNewRoman"/>
          <w:color w:val="000000"/>
        </w:rPr>
        <w:t>tipo</w:t>
      </w:r>
      <w:proofErr w:type="spellEnd"/>
      <w:r>
        <w:rPr>
          <w:rFonts w:ascii="TimesNewRoman" w:hAnsi="TimesNewRoman"/>
          <w:color w:val="000000"/>
        </w:rPr>
        <w:t xml:space="preserve"> de winchester, n</w:t>
      </w:r>
      <w:r>
        <w:rPr>
          <w:rFonts w:ascii="TimesNewRoman" w:hAnsi="TimesNewRoman"/>
          <w:color w:val="000000"/>
        </w:rPr>
        <w:t xml:space="preserve">úmeros e tipo de drives, data e </w:t>
      </w:r>
      <w:r>
        <w:rPr>
          <w:rFonts w:ascii="TimesNewRoman" w:hAnsi="TimesNewRoman"/>
          <w:color w:val="000000"/>
        </w:rPr>
        <w:t xml:space="preserve">hora, configurações gerais, velocidade de memória, </w:t>
      </w:r>
      <w:proofErr w:type="spellStart"/>
      <w:r>
        <w:rPr>
          <w:rFonts w:ascii="TimesNewRoman" w:hAnsi="TimesNewRoman"/>
          <w:color w:val="000000"/>
        </w:rPr>
        <w:t>etc</w:t>
      </w:r>
      <w:proofErr w:type="spellEnd"/>
      <w:r>
        <w:rPr>
          <w:rFonts w:ascii="TimesNewRoman" w:hAnsi="TimesNewRoman"/>
          <w:color w:val="000000"/>
        </w:rPr>
        <w:t>) per</w:t>
      </w:r>
      <w:r>
        <w:rPr>
          <w:rFonts w:ascii="TimesNewRoman" w:hAnsi="TimesNewRoman"/>
          <w:color w:val="000000"/>
        </w:rPr>
        <w:t xml:space="preserve">manecendo armazenados na CMOS e </w:t>
      </w:r>
      <w:r>
        <w:rPr>
          <w:rFonts w:ascii="TimesNewRoman" w:hAnsi="TimesNewRoman"/>
          <w:color w:val="000000"/>
        </w:rPr>
        <w:t>mantidos através da bateria interna.</w:t>
      </w: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</w:p>
    <w:p w:rsidR="00DC1E8E" w:rsidRDefault="00DC1E8E" w:rsidP="007D152C">
      <w:pPr>
        <w:jc w:val="both"/>
        <w:rPr>
          <w:b/>
        </w:rPr>
      </w:pPr>
      <w:r w:rsidRPr="00DC1E8E">
        <w:rPr>
          <w:b/>
        </w:rPr>
        <w:t>Chipset</w:t>
      </w:r>
    </w:p>
    <w:p w:rsidR="00DC1E8E" w:rsidRDefault="00DC1E8E" w:rsidP="007D152C">
      <w:pPr>
        <w:jc w:val="both"/>
        <w:rPr>
          <w:b/>
        </w:rPr>
      </w:pP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Denomina-se chipset os circuitos de apoio ao computador qu</w:t>
      </w:r>
      <w:r>
        <w:rPr>
          <w:rFonts w:ascii="TimesNewRoman" w:hAnsi="TimesNewRoman"/>
          <w:color w:val="000000"/>
        </w:rPr>
        <w:t xml:space="preserve">e gerenciam praticamente todo o </w:t>
      </w:r>
      <w:r>
        <w:rPr>
          <w:rFonts w:ascii="TimesNewRoman" w:hAnsi="TimesNewRoman"/>
          <w:color w:val="000000"/>
        </w:rPr>
        <w:t xml:space="preserve">funcionamento da </w:t>
      </w:r>
      <w:proofErr w:type="spellStart"/>
      <w:r>
        <w:rPr>
          <w:rFonts w:ascii="TimesNewRoman" w:hAnsi="TimesNewRoman"/>
          <w:color w:val="000000"/>
        </w:rPr>
        <w:t>placa-mãe</w:t>
      </w:r>
      <w:proofErr w:type="spellEnd"/>
      <w:r>
        <w:rPr>
          <w:rFonts w:ascii="TimesNewRoman" w:hAnsi="TimesNewRoman"/>
          <w:color w:val="000000"/>
        </w:rPr>
        <w:t xml:space="preserve"> (controle de memória cache, DRA</w:t>
      </w:r>
      <w:r>
        <w:rPr>
          <w:rFonts w:ascii="TimesNewRoman" w:hAnsi="TimesNewRoman"/>
          <w:color w:val="000000"/>
        </w:rPr>
        <w:t xml:space="preserve">M, controle do buffer de dados, </w:t>
      </w:r>
      <w:r>
        <w:rPr>
          <w:rFonts w:ascii="TimesNewRoman" w:hAnsi="TimesNewRoman"/>
          <w:color w:val="000000"/>
        </w:rPr>
        <w:t>interface com a CPU, etc.). É responsável pelas informações necessárias ao reconheciment</w:t>
      </w:r>
      <w:r>
        <w:rPr>
          <w:rFonts w:ascii="TimesNewRoman" w:hAnsi="TimesNewRoman"/>
          <w:color w:val="000000"/>
        </w:rPr>
        <w:t xml:space="preserve">o de </w:t>
      </w:r>
      <w:r>
        <w:rPr>
          <w:rFonts w:ascii="TimesNewRoman" w:hAnsi="TimesNewRoman"/>
          <w:color w:val="000000"/>
        </w:rPr>
        <w:t>hardware (armazenadas na sua memória ROM</w:t>
      </w:r>
      <w:proofErr w:type="gramStart"/>
      <w:r>
        <w:rPr>
          <w:rFonts w:ascii="TimesNewRoman" w:hAnsi="TimesNewRoman"/>
          <w:color w:val="000000"/>
        </w:rPr>
        <w:t>).</w:t>
      </w:r>
      <w:r>
        <w:rPr>
          <w:rFonts w:ascii="TimesNewRoman" w:hAnsi="TimesNewRoman"/>
          <w:color w:val="000000"/>
        </w:rPr>
        <w:t>´</w:t>
      </w:r>
      <w:proofErr w:type="gramEnd"/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</w:p>
    <w:p w:rsidR="00DC1E8E" w:rsidRDefault="00DC1E8E" w:rsidP="007D152C">
      <w:pPr>
        <w:jc w:val="both"/>
        <w:rPr>
          <w:rFonts w:ascii="TimesNewRoman" w:hAnsi="TimesNewRoman"/>
          <w:color w:val="000000"/>
        </w:rPr>
      </w:pPr>
      <w:r w:rsidRPr="00DC1E8E">
        <w:rPr>
          <w:b/>
        </w:rPr>
        <w:t>Teclado</w:t>
      </w:r>
      <w:r>
        <w:rPr>
          <w:b/>
        </w:rPr>
        <w:t xml:space="preserve"> </w:t>
      </w:r>
      <w:r>
        <w:rPr>
          <w:rFonts w:ascii="TimesNewRoman" w:hAnsi="TimesNewRoman"/>
          <w:color w:val="000000"/>
        </w:rPr>
        <w:t xml:space="preserve">É a </w:t>
      </w:r>
      <w:proofErr w:type="spellStart"/>
      <w:r>
        <w:rPr>
          <w:rFonts w:ascii="TimesNewRoman" w:hAnsi="TimesNewRoman"/>
          <w:color w:val="000000"/>
        </w:rPr>
        <w:t>inteface</w:t>
      </w:r>
      <w:proofErr w:type="spellEnd"/>
      <w:r>
        <w:rPr>
          <w:rFonts w:ascii="TimesNewRoman" w:hAnsi="TimesNewRoman"/>
          <w:color w:val="000000"/>
        </w:rPr>
        <w:t xml:space="preserve"> entre o microcomputador e o usuário</w:t>
      </w:r>
      <w:r>
        <w:rPr>
          <w:rFonts w:ascii="TimesNewRoman" w:hAnsi="TimesNewRoman"/>
          <w:color w:val="000000"/>
        </w:rPr>
        <w:t>.</w:t>
      </w:r>
    </w:p>
    <w:p w:rsidR="00B26CFE" w:rsidRDefault="00B26CFE" w:rsidP="007D152C">
      <w:pPr>
        <w:jc w:val="both"/>
        <w:rPr>
          <w:rFonts w:ascii="TimesNewRoman" w:hAnsi="TimesNewRoman"/>
          <w:color w:val="000000"/>
        </w:rPr>
      </w:pPr>
    </w:p>
    <w:p w:rsidR="00B26CFE" w:rsidRDefault="00B26CFE" w:rsidP="007D152C">
      <w:pPr>
        <w:jc w:val="both"/>
        <w:rPr>
          <w:b/>
        </w:rPr>
      </w:pPr>
      <w:r w:rsidRPr="00B26CFE">
        <w:rPr>
          <w:b/>
        </w:rPr>
        <w:t>MONTAGEM</w:t>
      </w:r>
    </w:p>
    <w:p w:rsidR="00B26CFE" w:rsidRDefault="00B26CFE" w:rsidP="007D152C">
      <w:pPr>
        <w:jc w:val="both"/>
        <w:rPr>
          <w:b/>
        </w:rPr>
      </w:pPr>
    </w:p>
    <w:p w:rsidR="00B26CFE" w:rsidRPr="00B26CFE" w:rsidRDefault="00B26CFE" w:rsidP="00B26CFE">
      <w:pPr>
        <w:jc w:val="both"/>
      </w:pPr>
      <w:r w:rsidRPr="00B26CFE">
        <w:t>Abertura do gabinete</w:t>
      </w:r>
    </w:p>
    <w:p w:rsidR="00B26CFE" w:rsidRPr="00B26CFE" w:rsidRDefault="00B26CFE" w:rsidP="00B26CFE">
      <w:pPr>
        <w:jc w:val="both"/>
      </w:pPr>
      <w:r w:rsidRPr="00B26CFE">
        <w:t>Colocação das memórias na motherboard.</w:t>
      </w:r>
    </w:p>
    <w:p w:rsidR="00B26CFE" w:rsidRPr="00B26CFE" w:rsidRDefault="00B26CFE" w:rsidP="00B26CFE">
      <w:pPr>
        <w:jc w:val="both"/>
      </w:pPr>
      <w:r w:rsidRPr="00B26CFE">
        <w:t>Colocação da motherboard no gabinete.</w:t>
      </w:r>
    </w:p>
    <w:p w:rsidR="00B26CFE" w:rsidRPr="00B26CFE" w:rsidRDefault="00B26CFE" w:rsidP="00B26CFE">
      <w:pPr>
        <w:jc w:val="both"/>
      </w:pPr>
      <w:r w:rsidRPr="00B26CFE">
        <w:t>Ligação da alimentação da motherboard pelo cabo de força.</w:t>
      </w:r>
    </w:p>
    <w:p w:rsidR="00B26CFE" w:rsidRPr="00B26CFE" w:rsidRDefault="00B26CFE" w:rsidP="00B26CFE">
      <w:pPr>
        <w:jc w:val="both"/>
      </w:pPr>
      <w:r w:rsidRPr="00B26CFE">
        <w:t>Fixação dos drives e winchester.</w:t>
      </w:r>
    </w:p>
    <w:p w:rsidR="00B26CFE" w:rsidRPr="00B26CFE" w:rsidRDefault="00B26CFE" w:rsidP="00B26CFE">
      <w:pPr>
        <w:jc w:val="both"/>
      </w:pPr>
      <w:r w:rsidRPr="00B26CFE">
        <w:t>Colocação das placas nos slots (VIDEO E MULTI-IDE).</w:t>
      </w:r>
    </w:p>
    <w:p w:rsidR="00B26CFE" w:rsidRPr="00B26CFE" w:rsidRDefault="00B26CFE" w:rsidP="00B26CFE">
      <w:pPr>
        <w:jc w:val="both"/>
      </w:pPr>
      <w:r w:rsidRPr="00B26CFE">
        <w:t>Ligação da alimentação dos drives e winchester.</w:t>
      </w:r>
    </w:p>
    <w:p w:rsidR="00B26CFE" w:rsidRPr="00B26CFE" w:rsidRDefault="00B26CFE" w:rsidP="00B26CFE">
      <w:pPr>
        <w:jc w:val="both"/>
      </w:pPr>
      <w:r w:rsidRPr="00B26CFE">
        <w:t xml:space="preserve">Ligação dos cabos de </w:t>
      </w:r>
      <w:proofErr w:type="spellStart"/>
      <w:r w:rsidRPr="00B26CFE">
        <w:t>Super-IDE</w:t>
      </w:r>
      <w:proofErr w:type="spellEnd"/>
      <w:r w:rsidRPr="00B26CFE">
        <w:t>.</w:t>
      </w:r>
    </w:p>
    <w:p w:rsidR="00B26CFE" w:rsidRPr="00B26CFE" w:rsidRDefault="00B26CFE" w:rsidP="00B26CFE">
      <w:pPr>
        <w:jc w:val="both"/>
      </w:pPr>
      <w:r w:rsidRPr="00B26CFE">
        <w:t>Ligação dos fios do gabinete e Motherboard.</w:t>
      </w:r>
    </w:p>
    <w:p w:rsidR="00B26CFE" w:rsidRPr="00B26CFE" w:rsidRDefault="00B26CFE" w:rsidP="00B26CFE">
      <w:pPr>
        <w:jc w:val="both"/>
      </w:pPr>
      <w:r w:rsidRPr="00B26CFE">
        <w:t>Preparação do display.</w:t>
      </w:r>
    </w:p>
    <w:p w:rsidR="00B26CFE" w:rsidRDefault="00B26CFE" w:rsidP="00B26CFE">
      <w:pPr>
        <w:jc w:val="both"/>
      </w:pPr>
      <w:r w:rsidRPr="00B26CFE">
        <w:t>Setup e teste da máquina.</w:t>
      </w: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Default="00B21385" w:rsidP="00B26CFE">
      <w:pPr>
        <w:jc w:val="both"/>
      </w:pPr>
    </w:p>
    <w:p w:rsidR="00B21385" w:rsidRPr="00B21385" w:rsidRDefault="00B21385" w:rsidP="00B21385">
      <w:pPr>
        <w:jc w:val="center"/>
        <w:rPr>
          <w:b/>
          <w:sz w:val="32"/>
        </w:rPr>
      </w:pPr>
      <w:r w:rsidRPr="00B21385">
        <w:rPr>
          <w:b/>
          <w:sz w:val="32"/>
        </w:rPr>
        <w:lastRenderedPageBreak/>
        <w:t>Sistema</w:t>
      </w:r>
      <w:r>
        <w:rPr>
          <w:b/>
          <w:sz w:val="32"/>
        </w:rPr>
        <w:t>s</w:t>
      </w:r>
      <w:r w:rsidRPr="00B21385">
        <w:rPr>
          <w:b/>
          <w:sz w:val="32"/>
        </w:rPr>
        <w:t xml:space="preserve"> operacionais</w:t>
      </w:r>
    </w:p>
    <w:p w:rsidR="0066054F" w:rsidRDefault="0066054F" w:rsidP="00B26CFE">
      <w:pPr>
        <w:jc w:val="both"/>
      </w:pPr>
    </w:p>
    <w:p w:rsidR="00B26CFE" w:rsidRPr="0066054F" w:rsidRDefault="0066054F" w:rsidP="00B26CFE">
      <w:pPr>
        <w:jc w:val="both"/>
        <w:rPr>
          <w:b/>
        </w:rPr>
      </w:pPr>
      <w:r w:rsidRPr="0066054F">
        <w:rPr>
          <w:b/>
          <w:sz w:val="28"/>
        </w:rPr>
        <w:t>Tipos de Sistemas Operacionais</w:t>
      </w:r>
    </w:p>
    <w:p w:rsidR="00B21385" w:rsidRDefault="00B21385" w:rsidP="00B26CFE">
      <w:pPr>
        <w:jc w:val="both"/>
      </w:pPr>
    </w:p>
    <w:p w:rsidR="0066054F" w:rsidRDefault="0066054F" w:rsidP="00B26CFE">
      <w:pPr>
        <w:jc w:val="both"/>
        <w:rPr>
          <w:color w:val="000000"/>
        </w:rPr>
      </w:pPr>
      <w:r>
        <w:rPr>
          <w:color w:val="000000"/>
        </w:rPr>
        <w:t>Os tipos de sistemas operacionais e sua evolução estão intimamente relacionados com a evolução do hardware e das aplicações por ele suportadas. Muitos termos inicialmente introduzidos para definir conceitos e técnicas foram substituídos por outros, na tentativa de refletir uma nova maneira de interação ou processamento.</w:t>
      </w:r>
    </w:p>
    <w:p w:rsidR="0066054F" w:rsidRDefault="0066054F" w:rsidP="00B26CFE">
      <w:pPr>
        <w:jc w:val="both"/>
        <w:rPr>
          <w:color w:val="000000"/>
        </w:rPr>
      </w:pPr>
    </w:p>
    <w:p w:rsidR="0066054F" w:rsidRDefault="0066054F" w:rsidP="00B26CFE">
      <w:pPr>
        <w:jc w:val="both"/>
        <w:rPr>
          <w:color w:val="000000"/>
        </w:rPr>
      </w:pPr>
      <w:r>
        <w:rPr>
          <w:color w:val="000000"/>
        </w:rPr>
        <w:t>A evolução dos sistemas operacionais para computadores pessoais e estações de trabalho popularizou vários conceitos e técnicas, antes só conhecidos em ambientes de grande porte. A nomenclatura</w:t>
      </w:r>
      <w:r>
        <w:rPr>
          <w:color w:val="000000"/>
        </w:rPr>
        <w:t>.</w:t>
      </w:r>
    </w:p>
    <w:p w:rsidR="0066054F" w:rsidRDefault="0066054F" w:rsidP="00B26CFE">
      <w:pPr>
        <w:jc w:val="both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6054F" w:rsidTr="004752C0">
        <w:tc>
          <w:tcPr>
            <w:tcW w:w="8494" w:type="dxa"/>
            <w:gridSpan w:val="2"/>
          </w:tcPr>
          <w:p w:rsidR="0066054F" w:rsidRPr="0066054F" w:rsidRDefault="0066054F" w:rsidP="0066054F">
            <w:pPr>
              <w:jc w:val="center"/>
              <w:rPr>
                <w:b/>
                <w:color w:val="000000"/>
              </w:rPr>
            </w:pPr>
            <w:r w:rsidRPr="0066054F">
              <w:rPr>
                <w:b/>
                <w:color w:val="000000"/>
                <w:sz w:val="32"/>
              </w:rPr>
              <w:t>Tipos de Sistemas Operacionais</w:t>
            </w:r>
          </w:p>
        </w:tc>
      </w:tr>
      <w:tr w:rsidR="0066054F" w:rsidTr="00FE51BD">
        <w:tc>
          <w:tcPr>
            <w:tcW w:w="2405" w:type="dxa"/>
          </w:tcPr>
          <w:p w:rsidR="0066054F" w:rsidRPr="0066054F" w:rsidRDefault="0066054F" w:rsidP="0066054F">
            <w:pPr>
              <w:jc w:val="center"/>
              <w:rPr>
                <w:b/>
                <w:color w:val="000000"/>
              </w:rPr>
            </w:pPr>
            <w:r w:rsidRPr="0066054F">
              <w:rPr>
                <w:b/>
                <w:color w:val="000000"/>
              </w:rPr>
              <w:t>Monotarefa</w:t>
            </w:r>
          </w:p>
          <w:p w:rsidR="0066054F" w:rsidRPr="0066054F" w:rsidRDefault="0066054F" w:rsidP="0066054F">
            <w:pPr>
              <w:jc w:val="center"/>
              <w:rPr>
                <w:b/>
                <w:color w:val="000000"/>
              </w:rPr>
            </w:pPr>
            <w:r w:rsidRPr="0066054F">
              <w:rPr>
                <w:b/>
                <w:color w:val="000000"/>
              </w:rPr>
              <w:t>(Monoprogramaveis)</w:t>
            </w:r>
          </w:p>
        </w:tc>
        <w:tc>
          <w:tcPr>
            <w:tcW w:w="6089" w:type="dxa"/>
          </w:tcPr>
          <w:p w:rsidR="0066054F" w:rsidRDefault="0066054F" w:rsidP="00FE51B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Os sistemas monotarefa, como também são chamados, se caracterizam por permitir que todos os recursos do sistema fiquem exclusivamente dedicados a uma única tarefa.</w:t>
            </w:r>
            <w:r>
              <w:rPr>
                <w:color w:val="000000"/>
              </w:rPr>
              <w:t xml:space="preserve">Estão </w:t>
            </w:r>
            <w:r w:rsidR="00FE51BD">
              <w:rPr>
                <w:color w:val="000000"/>
              </w:rPr>
              <w:t xml:space="preserve">relacionados ao surgimento dos </w:t>
            </w:r>
            <w:r w:rsidR="00FE51BD" w:rsidRPr="00FE51BD">
              <w:rPr>
                <w:color w:val="000000"/>
              </w:rPr>
              <w:t>mainframes.</w:t>
            </w:r>
          </w:p>
        </w:tc>
      </w:tr>
      <w:tr w:rsidR="0066054F" w:rsidTr="00FE51BD">
        <w:tc>
          <w:tcPr>
            <w:tcW w:w="2405" w:type="dxa"/>
          </w:tcPr>
          <w:p w:rsidR="0066054F" w:rsidRPr="0066054F" w:rsidRDefault="0066054F" w:rsidP="0066054F">
            <w:pPr>
              <w:jc w:val="center"/>
              <w:rPr>
                <w:b/>
                <w:color w:val="000000"/>
              </w:rPr>
            </w:pPr>
            <w:r w:rsidRPr="0066054F">
              <w:rPr>
                <w:b/>
                <w:color w:val="000000"/>
              </w:rPr>
              <w:t>Multitarefa</w:t>
            </w:r>
          </w:p>
          <w:p w:rsidR="0066054F" w:rsidRPr="0066054F" w:rsidRDefault="0066054F" w:rsidP="0066054F">
            <w:pPr>
              <w:jc w:val="center"/>
              <w:rPr>
                <w:b/>
                <w:color w:val="000000"/>
              </w:rPr>
            </w:pPr>
            <w:r w:rsidRPr="0066054F">
              <w:rPr>
                <w:b/>
                <w:color w:val="000000"/>
              </w:rPr>
              <w:t xml:space="preserve"> (Multiprogramaveis)</w:t>
            </w:r>
          </w:p>
        </w:tc>
        <w:tc>
          <w:tcPr>
            <w:tcW w:w="6089" w:type="dxa"/>
          </w:tcPr>
          <w:p w:rsidR="0066054F" w:rsidRDefault="00FE51BD" w:rsidP="00FE51B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Permitem que o usuário execute várias tarefas ao mesmo tempo, está relacionado com os mainframes e minicomputadores, eles são </w:t>
            </w:r>
            <w:r w:rsidRPr="00FE51BD">
              <w:rPr>
                <w:color w:val="000000"/>
              </w:rPr>
              <w:t xml:space="preserve">divididos em sistemas </w:t>
            </w:r>
            <w:r w:rsidRPr="00FE51BD">
              <w:rPr>
                <w:b/>
                <w:color w:val="000000"/>
              </w:rPr>
              <w:t>batch, de tempo compartilhado ou</w:t>
            </w:r>
            <w:r w:rsidRPr="00FE51BD">
              <w:rPr>
                <w:b/>
                <w:color w:val="000000"/>
              </w:rPr>
              <w:t xml:space="preserve"> </w:t>
            </w:r>
            <w:r w:rsidRPr="00FE51BD">
              <w:rPr>
                <w:b/>
                <w:color w:val="000000"/>
              </w:rPr>
              <w:t>de tempo real.</w:t>
            </w:r>
          </w:p>
        </w:tc>
      </w:tr>
      <w:tr w:rsidR="0066054F" w:rsidTr="00FE51BD">
        <w:tc>
          <w:tcPr>
            <w:tcW w:w="2405" w:type="dxa"/>
          </w:tcPr>
          <w:p w:rsidR="0066054F" w:rsidRPr="0066054F" w:rsidRDefault="0066054F" w:rsidP="0066054F">
            <w:pPr>
              <w:jc w:val="center"/>
              <w:rPr>
                <w:b/>
                <w:color w:val="000000"/>
              </w:rPr>
            </w:pPr>
            <w:r w:rsidRPr="0066054F">
              <w:rPr>
                <w:b/>
                <w:color w:val="000000"/>
              </w:rPr>
              <w:t>Sistemas com Mulplos Processadores</w:t>
            </w:r>
          </w:p>
        </w:tc>
        <w:tc>
          <w:tcPr>
            <w:tcW w:w="6089" w:type="dxa"/>
          </w:tcPr>
          <w:p w:rsidR="0066054F" w:rsidRDefault="00FE51BD" w:rsidP="00FE51BD">
            <w:pPr>
              <w:jc w:val="both"/>
              <w:rPr>
                <w:color w:val="000000"/>
              </w:rPr>
            </w:pPr>
            <w:r w:rsidRPr="00FE51BD">
              <w:rPr>
                <w:color w:val="000000"/>
              </w:rPr>
              <w:t>Os sistemas com múltiplos processadores caracterizam-s</w:t>
            </w:r>
            <w:r>
              <w:rPr>
                <w:color w:val="000000"/>
              </w:rPr>
              <w:t xml:space="preserve">e por possuir duas ou mais </w:t>
            </w:r>
            <w:proofErr w:type="spellStart"/>
            <w:r>
              <w:rPr>
                <w:color w:val="000000"/>
              </w:rPr>
              <w:t>CPUs</w:t>
            </w:r>
            <w:proofErr w:type="spellEnd"/>
            <w:r>
              <w:rPr>
                <w:color w:val="000000"/>
              </w:rPr>
              <w:t xml:space="preserve"> </w:t>
            </w:r>
            <w:r w:rsidRPr="00FE51BD">
              <w:rPr>
                <w:color w:val="000000"/>
              </w:rPr>
              <w:t>interligadas, trabalhando em conjunto.</w:t>
            </w:r>
            <w:r>
              <w:t xml:space="preserve"> </w:t>
            </w:r>
            <w:r w:rsidRPr="00FE51BD">
              <w:rPr>
                <w:color w:val="000000"/>
              </w:rPr>
              <w:t>Um fator-chave no desenvolvimento de sistemas</w:t>
            </w:r>
            <w:r>
              <w:rPr>
                <w:color w:val="000000"/>
              </w:rPr>
              <w:t xml:space="preserve"> </w:t>
            </w:r>
            <w:r w:rsidRPr="00FE51BD">
              <w:rPr>
                <w:color w:val="000000"/>
              </w:rPr>
              <w:t xml:space="preserve">operacionais com múltiplos processadores é a forma de comunicação entre as </w:t>
            </w:r>
            <w:proofErr w:type="spellStart"/>
            <w:r w:rsidRPr="00FE51BD">
              <w:rPr>
                <w:color w:val="000000"/>
              </w:rPr>
              <w:t>CPUs</w:t>
            </w:r>
            <w:proofErr w:type="spellEnd"/>
            <w:r w:rsidRPr="00FE51BD">
              <w:rPr>
                <w:color w:val="000000"/>
              </w:rPr>
              <w:t xml:space="preserve"> e o grau de</w:t>
            </w:r>
            <w:r>
              <w:rPr>
                <w:color w:val="000000"/>
              </w:rPr>
              <w:t xml:space="preserve"> </w:t>
            </w:r>
            <w:r w:rsidRPr="00FE51BD">
              <w:rPr>
                <w:color w:val="000000"/>
              </w:rPr>
              <w:t>compartilhamento da memória e dos dispositivos de entrada e saída.</w:t>
            </w:r>
          </w:p>
        </w:tc>
      </w:tr>
    </w:tbl>
    <w:p w:rsidR="0066054F" w:rsidRDefault="0066054F" w:rsidP="00B26CFE">
      <w:pPr>
        <w:jc w:val="both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5"/>
        <w:gridCol w:w="4279"/>
      </w:tblGrid>
      <w:tr w:rsidR="00FE51BD" w:rsidTr="00DC0E5F">
        <w:tc>
          <w:tcPr>
            <w:tcW w:w="8494" w:type="dxa"/>
            <w:gridSpan w:val="2"/>
          </w:tcPr>
          <w:p w:rsidR="00FE51BD" w:rsidRPr="00FE51BD" w:rsidRDefault="00FE51BD" w:rsidP="00FE51BD">
            <w:pPr>
              <w:jc w:val="center"/>
              <w:rPr>
                <w:b/>
                <w:color w:val="000000"/>
              </w:rPr>
            </w:pPr>
            <w:r w:rsidRPr="00FE51BD">
              <w:rPr>
                <w:b/>
                <w:color w:val="000000"/>
                <w:sz w:val="32"/>
              </w:rPr>
              <w:t>Sistemas com Múltiplos Processadores</w:t>
            </w:r>
          </w:p>
        </w:tc>
      </w:tr>
      <w:tr w:rsidR="00FE51BD" w:rsidTr="00FE51BD">
        <w:tc>
          <w:tcPr>
            <w:tcW w:w="4215" w:type="dxa"/>
          </w:tcPr>
          <w:p w:rsidR="00FE51BD" w:rsidRPr="00A73CF3" w:rsidRDefault="00FE51BD" w:rsidP="00A73CF3">
            <w:pPr>
              <w:jc w:val="center"/>
              <w:rPr>
                <w:b/>
                <w:color w:val="1F497D" w:themeColor="text2"/>
                <w:sz w:val="28"/>
              </w:rPr>
            </w:pPr>
            <w:r w:rsidRPr="00A73CF3">
              <w:rPr>
                <w:b/>
                <w:color w:val="1F497D" w:themeColor="text2"/>
                <w:sz w:val="28"/>
              </w:rPr>
              <w:t>Sistemas Fortemente Acoplados</w:t>
            </w:r>
          </w:p>
        </w:tc>
        <w:tc>
          <w:tcPr>
            <w:tcW w:w="4279" w:type="dxa"/>
          </w:tcPr>
          <w:p w:rsidR="00FE51BD" w:rsidRPr="00A73CF3" w:rsidRDefault="00A73CF3" w:rsidP="00FE51BD">
            <w:pPr>
              <w:jc w:val="center"/>
              <w:rPr>
                <w:b/>
                <w:color w:val="1F497D" w:themeColor="text2"/>
                <w:sz w:val="28"/>
              </w:rPr>
            </w:pPr>
            <w:r w:rsidRPr="00A73CF3">
              <w:rPr>
                <w:b/>
                <w:color w:val="1F497D" w:themeColor="text2"/>
                <w:sz w:val="28"/>
              </w:rPr>
              <w:t>Sistemas Fracamente</w:t>
            </w:r>
            <w:r w:rsidRPr="00A73CF3">
              <w:rPr>
                <w:b/>
                <w:color w:val="1F497D" w:themeColor="text2"/>
                <w:sz w:val="28"/>
              </w:rPr>
              <w:t xml:space="preserve"> </w:t>
            </w:r>
            <w:r w:rsidRPr="00A73CF3">
              <w:rPr>
                <w:b/>
                <w:color w:val="1F497D" w:themeColor="text2"/>
                <w:sz w:val="28"/>
              </w:rPr>
              <w:t>Acoplados</w:t>
            </w:r>
          </w:p>
        </w:tc>
      </w:tr>
      <w:tr w:rsidR="00A73CF3" w:rsidTr="00A73CF3">
        <w:tc>
          <w:tcPr>
            <w:tcW w:w="4215" w:type="dxa"/>
          </w:tcPr>
          <w:p w:rsidR="00A73CF3" w:rsidRDefault="00A73CF3" w:rsidP="00A73C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Sistemas assimétricos</w:t>
            </w:r>
          </w:p>
        </w:tc>
        <w:tc>
          <w:tcPr>
            <w:tcW w:w="4279" w:type="dxa"/>
          </w:tcPr>
          <w:p w:rsidR="00A73CF3" w:rsidRDefault="00A73CF3" w:rsidP="00A73C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Sistemas Operacionais de Rede</w:t>
            </w:r>
          </w:p>
        </w:tc>
      </w:tr>
      <w:tr w:rsidR="00A73CF3" w:rsidTr="00A73CF3">
        <w:tc>
          <w:tcPr>
            <w:tcW w:w="4215" w:type="dxa"/>
          </w:tcPr>
          <w:p w:rsidR="00A73CF3" w:rsidRDefault="00A73CF3" w:rsidP="00A73C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Sistemas simétricos</w:t>
            </w:r>
          </w:p>
        </w:tc>
        <w:tc>
          <w:tcPr>
            <w:tcW w:w="4279" w:type="dxa"/>
          </w:tcPr>
          <w:p w:rsidR="00A73CF3" w:rsidRDefault="00A73CF3" w:rsidP="00A73C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Sistemas</w:t>
            </w:r>
            <w:r>
              <w:rPr>
                <w:color w:val="000000"/>
              </w:rPr>
              <w:t xml:space="preserve"> Operacionais Distribuídos</w:t>
            </w:r>
          </w:p>
        </w:tc>
      </w:tr>
    </w:tbl>
    <w:p w:rsidR="00FE51BD" w:rsidRDefault="00FE51BD" w:rsidP="00B26CFE">
      <w:pPr>
        <w:jc w:val="both"/>
        <w:rPr>
          <w:color w:val="000000"/>
        </w:rPr>
      </w:pPr>
    </w:p>
    <w:p w:rsidR="00A73CF3" w:rsidRPr="005A223F" w:rsidRDefault="00A73CF3" w:rsidP="00B26CFE">
      <w:pPr>
        <w:jc w:val="both"/>
        <w:rPr>
          <w:b/>
          <w:color w:val="000000"/>
          <w:sz w:val="28"/>
        </w:rPr>
      </w:pPr>
      <w:r w:rsidRPr="00A73CF3">
        <w:rPr>
          <w:b/>
          <w:color w:val="000000"/>
          <w:sz w:val="28"/>
        </w:rPr>
        <w:t>Os tipos de Sistemas Operativos:</w:t>
      </w:r>
    </w:p>
    <w:p w:rsidR="00A73CF3" w:rsidRPr="00A73CF3" w:rsidRDefault="00A73CF3" w:rsidP="00A73CF3">
      <w:pPr>
        <w:jc w:val="both"/>
        <w:rPr>
          <w:b/>
          <w:color w:val="000000"/>
          <w:sz w:val="28"/>
        </w:rPr>
      </w:pPr>
      <w:proofErr w:type="spellStart"/>
      <w:r w:rsidRPr="00A73CF3">
        <w:rPr>
          <w:b/>
          <w:color w:val="000000"/>
          <w:sz w:val="28"/>
        </w:rPr>
        <w:t>FreeBSD</w:t>
      </w:r>
      <w:proofErr w:type="spellEnd"/>
    </w:p>
    <w:p w:rsidR="00A73CF3" w:rsidRDefault="00A73CF3" w:rsidP="00A73CF3">
      <w:pPr>
        <w:jc w:val="both"/>
        <w:rPr>
          <w:color w:val="000000"/>
        </w:rPr>
      </w:pPr>
    </w:p>
    <w:p w:rsidR="00A73CF3" w:rsidRPr="00A73CF3" w:rsidRDefault="00A73CF3" w:rsidP="00A73CF3">
      <w:pPr>
        <w:jc w:val="both"/>
        <w:rPr>
          <w:color w:val="000000"/>
        </w:rPr>
      </w:pPr>
      <w:proofErr w:type="spellStart"/>
      <w:r w:rsidRPr="005A223F">
        <w:rPr>
          <w:b/>
          <w:color w:val="000000"/>
        </w:rPr>
        <w:t>Free</w:t>
      </w:r>
      <w:proofErr w:type="spellEnd"/>
      <w:r w:rsidRPr="005A223F">
        <w:rPr>
          <w:b/>
          <w:color w:val="000000"/>
        </w:rPr>
        <w:t xml:space="preserve"> Berkeley Software </w:t>
      </w:r>
      <w:proofErr w:type="spellStart"/>
      <w:r w:rsidRPr="005A223F">
        <w:rPr>
          <w:b/>
          <w:color w:val="000000"/>
        </w:rPr>
        <w:t>Distribution</w:t>
      </w:r>
      <w:proofErr w:type="spellEnd"/>
      <w:r w:rsidRPr="005A223F">
        <w:rPr>
          <w:b/>
          <w:color w:val="000000"/>
        </w:rPr>
        <w:t>.</w:t>
      </w:r>
      <w:r w:rsidRPr="005A223F">
        <w:rPr>
          <w:color w:val="000000"/>
        </w:rPr>
        <w:t xml:space="preserve"> </w:t>
      </w:r>
      <w:r w:rsidRPr="00A73CF3">
        <w:rPr>
          <w:color w:val="000000"/>
        </w:rPr>
        <w:t>Uma distribuição Unix muito semelhante ao Linux, que inclui</w:t>
      </w:r>
      <w:r w:rsidR="005A223F">
        <w:rPr>
          <w:color w:val="000000"/>
        </w:rPr>
        <w:t xml:space="preserve"> </w:t>
      </w:r>
      <w:r w:rsidRPr="00A73CF3">
        <w:rPr>
          <w:color w:val="000000"/>
        </w:rPr>
        <w:t>muitos programas GNU também presentes em distribuições do Linux e roda muitos dos pacotes</w:t>
      </w:r>
      <w:r w:rsidR="005A223F">
        <w:rPr>
          <w:color w:val="000000"/>
        </w:rPr>
        <w:t xml:space="preserve"> </w:t>
      </w:r>
      <w:r w:rsidRPr="00A73CF3">
        <w:rPr>
          <w:color w:val="000000"/>
        </w:rPr>
        <w:t xml:space="preserve">destinados ao Linux. Porém, muitas funções do </w:t>
      </w:r>
      <w:proofErr w:type="spellStart"/>
      <w:r w:rsidRPr="00A73CF3">
        <w:rPr>
          <w:color w:val="000000"/>
        </w:rPr>
        <w:t>Kernel</w:t>
      </w:r>
      <w:proofErr w:type="spellEnd"/>
      <w:r w:rsidRPr="00A73CF3">
        <w:rPr>
          <w:color w:val="000000"/>
        </w:rPr>
        <w:t xml:space="preserve"> são implementadas de forma diferente.</w:t>
      </w:r>
    </w:p>
    <w:p w:rsidR="005A223F" w:rsidRDefault="00A73CF3" w:rsidP="005A223F">
      <w:pPr>
        <w:jc w:val="both"/>
        <w:rPr>
          <w:color w:val="000000"/>
        </w:rPr>
      </w:pPr>
      <w:r w:rsidRPr="00A73CF3">
        <w:rPr>
          <w:color w:val="000000"/>
        </w:rPr>
        <w:t xml:space="preserve">Por ser mantido por uma única organização, o </w:t>
      </w:r>
      <w:proofErr w:type="spellStart"/>
      <w:r w:rsidRPr="00A73CF3">
        <w:rPr>
          <w:color w:val="000000"/>
        </w:rPr>
        <w:t>FreeBSD</w:t>
      </w:r>
      <w:proofErr w:type="spellEnd"/>
      <w:r w:rsidRPr="00A73CF3">
        <w:rPr>
          <w:color w:val="000000"/>
        </w:rPr>
        <w:t xml:space="preserve"> é considerado mais estável que a</w:t>
      </w:r>
      <w:r w:rsidR="005A223F">
        <w:rPr>
          <w:color w:val="000000"/>
        </w:rPr>
        <w:t xml:space="preserve"> </w:t>
      </w:r>
      <w:r w:rsidRPr="00A73CF3">
        <w:rPr>
          <w:color w:val="000000"/>
        </w:rPr>
        <w:t>maioria das distribuições do Linux, mas os dois sistemas divergem em vários pontos, entre eles</w:t>
      </w:r>
      <w:r w:rsidR="005A223F">
        <w:rPr>
          <w:color w:val="000000"/>
        </w:rPr>
        <w:t xml:space="preserve"> </w:t>
      </w:r>
      <w:r w:rsidRPr="00A73CF3">
        <w:rPr>
          <w:color w:val="000000"/>
        </w:rPr>
        <w:t>a própria licença de uso. A licença GNU do Linux obriga que qualquer software desenvolvido com</w:t>
      </w:r>
      <w:r w:rsidR="005A223F">
        <w:rPr>
          <w:color w:val="000000"/>
        </w:rPr>
        <w:t xml:space="preserve"> </w:t>
      </w:r>
      <w:r w:rsidRPr="00A73CF3">
        <w:rPr>
          <w:color w:val="000000"/>
        </w:rPr>
        <w:t xml:space="preserve">base em um software GNU também seja disponibilizado nos termos da licença GPL. No </w:t>
      </w:r>
      <w:proofErr w:type="spellStart"/>
      <w:r w:rsidRPr="00A73CF3">
        <w:rPr>
          <w:color w:val="000000"/>
        </w:rPr>
        <w:t>FreeBSD</w:t>
      </w:r>
      <w:proofErr w:type="spellEnd"/>
      <w:r w:rsidR="005A223F">
        <w:rPr>
          <w:color w:val="000000"/>
        </w:rPr>
        <w:t xml:space="preserve"> </w:t>
      </w:r>
      <w:r w:rsidRPr="00A73CF3">
        <w:rPr>
          <w:color w:val="000000"/>
        </w:rPr>
        <w:t>não existe esta obrigatoriedade, o desenvolvedor disponibiliza as partes do programa que achar</w:t>
      </w:r>
      <w:r w:rsidR="005A223F">
        <w:rPr>
          <w:color w:val="000000"/>
        </w:rPr>
        <w:t xml:space="preserve"> </w:t>
      </w:r>
      <w:r w:rsidRPr="00A73CF3">
        <w:rPr>
          <w:color w:val="000000"/>
        </w:rPr>
        <w:t xml:space="preserve">conveniente, ou pode mesmo não disponibilizar nada. </w:t>
      </w:r>
    </w:p>
    <w:p w:rsidR="005A223F" w:rsidRPr="0066054F" w:rsidRDefault="005A223F" w:rsidP="005A223F">
      <w:pPr>
        <w:jc w:val="both"/>
        <w:rPr>
          <w:color w:val="000000"/>
        </w:rPr>
      </w:pPr>
      <w:bookmarkStart w:id="0" w:name="_GoBack"/>
      <w:bookmarkEnd w:id="0"/>
    </w:p>
    <w:p w:rsidR="00A73CF3" w:rsidRPr="0066054F" w:rsidRDefault="00A73CF3" w:rsidP="00A73CF3">
      <w:pPr>
        <w:jc w:val="both"/>
        <w:rPr>
          <w:color w:val="000000"/>
        </w:rPr>
      </w:pPr>
    </w:p>
    <w:sectPr w:rsidR="00A73CF3" w:rsidRPr="006605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5E" w:rsidRDefault="00EC5E5E">
      <w:r>
        <w:separator/>
      </w:r>
    </w:p>
  </w:endnote>
  <w:endnote w:type="continuationSeparator" w:id="0">
    <w:p w:rsidR="00EC5E5E" w:rsidRDefault="00EC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5C" w:rsidRDefault="00AB50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5C" w:rsidRDefault="00AB505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5C" w:rsidRDefault="00AB50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5E" w:rsidRDefault="00EC5E5E">
      <w:r>
        <w:separator/>
      </w:r>
    </w:p>
  </w:footnote>
  <w:footnote w:type="continuationSeparator" w:id="0">
    <w:p w:rsidR="00EC5E5E" w:rsidRDefault="00EC5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5C" w:rsidRDefault="00AB50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5C" w:rsidRDefault="00AB505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5C" w:rsidRDefault="00AB50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33"/>
    <w:rsid w:val="005A223F"/>
    <w:rsid w:val="0066054F"/>
    <w:rsid w:val="007D152C"/>
    <w:rsid w:val="00896B51"/>
    <w:rsid w:val="00A73CF3"/>
    <w:rsid w:val="00AB505C"/>
    <w:rsid w:val="00B21385"/>
    <w:rsid w:val="00B26CFE"/>
    <w:rsid w:val="00DC1E8E"/>
    <w:rsid w:val="00EC5E5E"/>
    <w:rsid w:val="00FC3333"/>
    <w:rsid w:val="00FE4255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table" w:styleId="Tabelacomgrade">
    <w:name w:val="Table Grid"/>
    <w:basedOn w:val="Tabelanormal"/>
    <w:rsid w:val="00660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2020-05-16T09:30:00Z</dcterms:created>
  <dcterms:modified xsi:type="dcterms:W3CDTF">2020-05-16T11:08:00Z</dcterms:modified>
</cp:coreProperties>
</file>